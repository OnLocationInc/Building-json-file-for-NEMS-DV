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1"/>
        <w:tblW w:w="10980" w:type="dxa"/>
        <w:tblLayout w:type="fixed"/>
        <w:tblLook w:val="04A0" w:firstRow="1" w:lastRow="0" w:firstColumn="1" w:lastColumn="0" w:noHBand="0" w:noVBand="1"/>
      </w:tblPr>
      <w:tblGrid>
        <w:gridCol w:w="270"/>
        <w:gridCol w:w="10710"/>
      </w:tblGrid>
      <w:tr w:rsidR="00101C19" w:rsidTr="00644DF0">
        <w:trPr>
          <w:trHeight w:val="80"/>
        </w:trPr>
        <w:tc>
          <w:tcPr>
            <w:tcW w:w="270" w:type="dxa"/>
            <w:tcBorders>
              <w:right w:val="single" w:sz="18" w:space="0" w:color="FFFFFF" w:themeColor="background1"/>
            </w:tcBorders>
            <w:vAlign w:val="center"/>
          </w:tcPr>
          <w:p w:rsidR="007A0EA7" w:rsidRDefault="007A0EA7" w:rsidP="007A0EA7">
            <w:pPr>
              <w:rPr>
                <w:noProof/>
              </w:rPr>
            </w:pPr>
          </w:p>
        </w:tc>
        <w:tc>
          <w:tcPr>
            <w:tcW w:w="10710" w:type="dxa"/>
            <w:tcBorders>
              <w:left w:val="single" w:sz="18" w:space="0" w:color="FFFFFF" w:themeColor="background1"/>
            </w:tcBorders>
            <w:vAlign w:val="center"/>
          </w:tcPr>
          <w:p w:rsidR="007A0EA7" w:rsidRDefault="0068362C" w:rsidP="007A0E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D6F9A1" wp14:editId="5633746C">
                      <wp:simplePos x="0" y="0"/>
                      <wp:positionH relativeFrom="column">
                        <wp:posOffset>6262493</wp:posOffset>
                      </wp:positionH>
                      <wp:positionV relativeFrom="page">
                        <wp:posOffset>-197893</wp:posOffset>
                      </wp:positionV>
                      <wp:extent cx="681990" cy="681990"/>
                      <wp:effectExtent l="0" t="0" r="3810" b="3810"/>
                      <wp:wrapNone/>
                      <wp:docPr id="7" name="Rectangle: Single Corner Snipped 7" title="Rectangle 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81990" cy="681990"/>
                              </a:xfrm>
                              <a:prstGeom prst="snip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61585" id="Rectangle: Single Corner Snipped 7" o:spid="_x0000_s1026" alt="Title: Rectangle shape" style="position:absolute;margin-left:493.1pt;margin-top:-15.6pt;width:53.7pt;height:53.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1990,68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" path="m,l340995,,681990,340995r,340995l,681990,,xe" fillcolor="#ffe599 [1303]" stroked="f" strokeweight="1pt">
                      <v:stroke joinstyle="miter"/>
                      <v:path arrowok="t" o:connecttype="custom" o:connectlocs="0,0;340995,0;681990,340995;681990,681990;0,681990;0,0" o:connectangles="0,0,0,0,0,0"/>
                      <w10:wrap anchory="page"/>
                    </v:shape>
                  </w:pict>
                </mc:Fallback>
              </mc:AlternateContent>
            </w:r>
          </w:p>
        </w:tc>
      </w:tr>
      <w:tr w:rsidR="00F17640" w:rsidTr="00644DF0">
        <w:trPr>
          <w:trHeight w:val="1170"/>
        </w:trPr>
        <w:tc>
          <w:tcPr>
            <w:tcW w:w="10980" w:type="dxa"/>
            <w:gridSpan w:val="2"/>
          </w:tcPr>
          <w:p w:rsidR="00F17640" w:rsidRDefault="007A0EA7" w:rsidP="007A0EA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063266" wp14:editId="7BC81A64">
                      <wp:extent cx="6762750" cy="695325"/>
                      <wp:effectExtent l="0" t="0" r="0" b="9525"/>
                      <wp:docPr id="5" name="Group 5" title="Hea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762750" cy="695325"/>
                                <a:chOff x="-2" y="1"/>
                                <a:chExt cx="6757035" cy="723900"/>
                              </a:xfrm>
                            </wpg:grpSpPr>
                            <wps:wsp>
                              <wps:cNvPr id="3" name="Rectangle: Top Corners Snipped 3"/>
                              <wps:cNvSpPr/>
                              <wps:spPr>
                                <a:xfrm flipH="1">
                                  <a:off x="-2" y="1"/>
                                  <a:ext cx="6757035" cy="702860"/>
                                </a:xfrm>
                                <a:prstGeom prst="snip1Rect">
                                  <a:avLst>
                                    <a:gd name="adj" fmla="val 49670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944812" y="77487"/>
                                  <a:ext cx="4772220" cy="646414"/>
                                </a:xfrm>
                                <a:prstGeom prst="snip1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64BB" w:rsidRPr="006964BB" w:rsidRDefault="006964BB" w:rsidP="006964BB">
                                    <w:pPr>
                                      <w:pStyle w:val="Title"/>
                                      <w:spacing w:line="240" w:lineRule="auto"/>
                                      <w:rPr>
                                        <w:color w:val="393B6B" w:themeColor="text2"/>
                                        <w:sz w:val="12"/>
                                      </w:rPr>
                                    </w:pPr>
                                    <w:bookmarkStart w:id="0" w:name="_GoBack"/>
                                    <w:r w:rsidRPr="006964BB">
                                      <w:rPr>
                                        <w:color w:val="393B6B" w:themeColor="text2"/>
                                        <w:sz w:val="36"/>
                                      </w:rPr>
                                      <w:t>Building json file for NEMS-DV</w:t>
                                    </w:r>
                                    <w:bookmarkEnd w:id="0"/>
                                    <w:r w:rsidRPr="006964BB">
                                      <w:rPr>
                                        <w:color w:val="393B6B" w:themeColor="text2"/>
                                        <w:sz w:val="44"/>
                                      </w:rPr>
                                      <w:br/>
                                    </w:r>
                                    <w:r w:rsidRPr="006964BB">
                                      <w:rPr>
                                        <w:color w:val="393B6B" w:themeColor="text2"/>
                                        <w:sz w:val="32"/>
                                      </w:rPr>
                                      <w:t>(using user</w:t>
                                    </w:r>
                                    <w:r w:rsidR="00DD19A3">
                                      <w:rPr>
                                        <w:color w:val="393B6B" w:themeColor="text2"/>
                                        <w:sz w:val="32"/>
                                      </w:rPr>
                                      <w:t xml:space="preserve"> </w:t>
                                    </w:r>
                                    <w:r w:rsidRPr="006964BB">
                                      <w:rPr>
                                        <w:color w:val="393B6B" w:themeColor="text2"/>
                                        <w:sz w:val="32"/>
                                      </w:rPr>
                                      <w:t>input)</w:t>
                                    </w:r>
                                  </w:p>
                                  <w:p w:rsidR="007A0EA7" w:rsidRPr="006964BB" w:rsidRDefault="006964BB" w:rsidP="006964BB">
                                    <w:pPr>
                                      <w:pStyle w:val="Title"/>
                                      <w:spacing w:line="240" w:lineRule="auto"/>
                                      <w:rPr>
                                        <w:color w:val="393B6B" w:themeColor="text2"/>
                                        <w:sz w:val="14"/>
                                      </w:rPr>
                                    </w:pPr>
                                    <w:r w:rsidRPr="006964BB">
                                      <w:rPr>
                                        <w:color w:val="393B6B" w:themeColor="text2"/>
                                        <w:sz w:val="14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63266" id="Group 5" o:spid="_x0000_s1026" alt="Title: Header" style="width:532.5pt;height:54.75pt;flip:x;mso-position-horizontal-relative:char;mso-position-vertical-relative:line" coordorigin="" coordsize="6757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">
                      <v:shape id="Rectangle: Top Corners Snipped 3" o:spid="_x0000_s1027" style="position:absolute;width:67570;height:7028;flip:x;visibility:visible;mso-wrap-style:square;v-text-anchor:middle" coordsize="6757035,70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" path="m,l6407924,r349111,349111l6757035,702860,,702860,,xe" fillcolor="#ffc000 [3207]" stroked="f" strokeweight="1pt">
                        <v:stroke joinstyle="miter"/>
                        <v:path arrowok="t" o:connecttype="custom" o:connectlocs="0,0;6407924,0;6757035,349111;6757035,702860;0,702860;0,0" o:connectangles="0,0,0,0,0,0"/>
                      </v:shape>
                      <v:shape id="Text Box 1" o:spid="_x0000_s1028" style="position:absolute;left:9448;top:774;width:47722;height:6465;visibility:visible;mso-wrap-style:square;v-text-anchor:top" coordsize="4772220,6464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" adj="-11796480,,5400" path="m,l4664482,r107738,107738l4772220,646414,,646414,,xe" filled="f" stroked="f">
                        <v:stroke joinstyle="miter"/>
                        <v:formulas/>
                        <v:path arrowok="t" o:connecttype="custom" o:connectlocs="0,0;4664482,0;4772220,107738;4772220,646414;0,646414;0,0" o:connectangles="0,0,0,0,0,0" textboxrect="0,0,4772220,646414"/>
                        <v:textbox>
                          <w:txbxContent>
                            <w:p w:rsidR="006964BB" w:rsidRPr="006964BB" w:rsidRDefault="006964BB" w:rsidP="006964BB">
                              <w:pPr>
                                <w:pStyle w:val="Title"/>
                                <w:spacing w:line="240" w:lineRule="auto"/>
                                <w:rPr>
                                  <w:color w:val="393B6B" w:themeColor="text2"/>
                                  <w:sz w:val="12"/>
                                </w:rPr>
                              </w:pPr>
                              <w:bookmarkStart w:id="1" w:name="_GoBack"/>
                              <w:r w:rsidRPr="006964BB">
                                <w:rPr>
                                  <w:color w:val="393B6B" w:themeColor="text2"/>
                                  <w:sz w:val="36"/>
                                </w:rPr>
                                <w:t>Building json file for NEMS-DV</w:t>
                              </w:r>
                              <w:bookmarkEnd w:id="1"/>
                              <w:r w:rsidRPr="006964BB">
                                <w:rPr>
                                  <w:color w:val="393B6B" w:themeColor="text2"/>
                                  <w:sz w:val="44"/>
                                </w:rPr>
                                <w:br/>
                              </w:r>
                              <w:r w:rsidRPr="006964BB">
                                <w:rPr>
                                  <w:color w:val="393B6B" w:themeColor="text2"/>
                                  <w:sz w:val="32"/>
                                </w:rPr>
                                <w:t>(using user</w:t>
                              </w:r>
                              <w:r w:rsidR="00DD19A3">
                                <w:rPr>
                                  <w:color w:val="393B6B" w:themeColor="text2"/>
                                  <w:sz w:val="32"/>
                                </w:rPr>
                                <w:t xml:space="preserve"> </w:t>
                              </w:r>
                              <w:r w:rsidRPr="006964BB">
                                <w:rPr>
                                  <w:color w:val="393B6B" w:themeColor="text2"/>
                                  <w:sz w:val="32"/>
                                </w:rPr>
                                <w:t>input)</w:t>
                              </w:r>
                            </w:p>
                            <w:p w:rsidR="007A0EA7" w:rsidRPr="006964BB" w:rsidRDefault="006964BB" w:rsidP="006964BB">
                              <w:pPr>
                                <w:pStyle w:val="Title"/>
                                <w:spacing w:line="240" w:lineRule="auto"/>
                                <w:rPr>
                                  <w:color w:val="393B6B" w:themeColor="text2"/>
                                  <w:sz w:val="14"/>
                                </w:rPr>
                              </w:pPr>
                              <w:r w:rsidRPr="006964BB">
                                <w:rPr>
                                  <w:color w:val="393B6B" w:themeColor="text2"/>
                                  <w:sz w:val="14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17640" w:rsidTr="00644DF0">
        <w:trPr>
          <w:trHeight w:val="8910"/>
        </w:trPr>
        <w:tc>
          <w:tcPr>
            <w:tcW w:w="10980" w:type="dxa"/>
            <w:gridSpan w:val="2"/>
          </w:tcPr>
          <w:tbl>
            <w:tblPr>
              <w:tblStyle w:val="PlainTable4"/>
              <w:tblpPr w:leftFromText="180" w:rightFromText="180" w:vertAnchor="page" w:horzAnchor="margin" w:tblpY="173"/>
              <w:tblOverlap w:val="never"/>
              <w:tblW w:w="10692" w:type="dxa"/>
              <w:tblLayout w:type="fixed"/>
              <w:tblLook w:val="04A0" w:firstRow="1" w:lastRow="0" w:firstColumn="1" w:lastColumn="0" w:noHBand="0" w:noVBand="1"/>
            </w:tblPr>
            <w:tblGrid>
              <w:gridCol w:w="1970"/>
              <w:gridCol w:w="5667"/>
              <w:gridCol w:w="1739"/>
              <w:gridCol w:w="1316"/>
            </w:tblGrid>
            <w:tr w:rsidR="006964BB" w:rsidTr="006964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  <w:tcBorders>
                    <w:bottom w:val="single" w:sz="24" w:space="0" w:color="auto"/>
                  </w:tcBorders>
                </w:tcPr>
                <w:p w:rsidR="006964BB" w:rsidRPr="0064130E" w:rsidRDefault="00D35B50" w:rsidP="0064130E">
                  <w:pPr>
                    <w:pStyle w:val="Heading1"/>
                    <w:outlineLvl w:val="0"/>
                    <w:rPr>
                      <w:b/>
                    </w:rPr>
                  </w:pPr>
                  <w:r>
                    <w:rPr>
                      <w:b/>
                    </w:rPr>
                    <w:t>Specification</w:t>
                  </w:r>
                </w:p>
              </w:tc>
              <w:tc>
                <w:tcPr>
                  <w:tcW w:w="5667" w:type="dxa"/>
                  <w:tcBorders>
                    <w:bottom w:val="single" w:sz="24" w:space="0" w:color="auto"/>
                  </w:tcBorders>
                </w:tcPr>
                <w:p w:rsidR="006964BB" w:rsidRPr="0064130E" w:rsidRDefault="006964BB" w:rsidP="0064130E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64130E">
                    <w:rPr>
                      <w:b/>
                    </w:rPr>
                    <w:t>What</w:t>
                  </w:r>
                </w:p>
              </w:tc>
              <w:tc>
                <w:tcPr>
                  <w:tcW w:w="1739" w:type="dxa"/>
                  <w:tcBorders>
                    <w:bottom w:val="single" w:sz="24" w:space="0" w:color="auto"/>
                    <w:right w:val="single" w:sz="18" w:space="0" w:color="FFFFFF" w:themeColor="background1"/>
                  </w:tcBorders>
                </w:tcPr>
                <w:p w:rsidR="006964BB" w:rsidRPr="0064130E" w:rsidRDefault="00C80BDA" w:rsidP="0064130E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Time</w:t>
                  </w:r>
                </w:p>
              </w:tc>
              <w:tc>
                <w:tcPr>
                  <w:tcW w:w="1316" w:type="dxa"/>
                  <w:tcBorders>
                    <w:left w:val="single" w:sz="18" w:space="0" w:color="FFFFFF" w:themeColor="background1"/>
                    <w:bottom w:val="single" w:sz="24" w:space="0" w:color="BF8F00" w:themeColor="accent4" w:themeShade="BF"/>
                  </w:tcBorders>
                  <w:shd w:val="clear" w:color="auto" w:fill="FFC000" w:themeFill="accent4"/>
                </w:tcPr>
                <w:p w:rsidR="006964BB" w:rsidRPr="0064130E" w:rsidRDefault="00C80BDA" w:rsidP="0064130E">
                  <w:pPr>
                    <w:pStyle w:val="Heading2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Progress</w:t>
                  </w:r>
                </w:p>
              </w:tc>
            </w:tr>
            <w:tr w:rsidR="006964BB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  <w:tcBorders>
                    <w:top w:val="single" w:sz="24" w:space="0" w:color="auto"/>
                  </w:tcBorders>
                </w:tcPr>
                <w:p w:rsidR="006964BB" w:rsidRDefault="006964BB" w:rsidP="00F17640">
                  <w:r>
                    <w:t>1</w:t>
                  </w:r>
                </w:p>
              </w:tc>
              <w:tc>
                <w:tcPr>
                  <w:tcW w:w="5667" w:type="dxa"/>
                  <w:tcBorders>
                    <w:top w:val="single" w:sz="24" w:space="0" w:color="auto"/>
                  </w:tcBorders>
                </w:tcPr>
                <w:p w:rsidR="006964BB" w:rsidRDefault="006964BB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Define Goal:</w:t>
                  </w:r>
                </w:p>
              </w:tc>
              <w:tc>
                <w:tcPr>
                  <w:tcW w:w="1739" w:type="dxa"/>
                  <w:tcBorders>
                    <w:top w:val="single" w:sz="24" w:space="0" w:color="auto"/>
                    <w:right w:val="single" w:sz="18" w:space="0" w:color="FFFFFF" w:themeColor="background1"/>
                  </w:tcBorders>
                </w:tcPr>
                <w:p w:rsidR="006964BB" w:rsidRDefault="006964BB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tcBorders>
                    <w:top w:val="single" w:sz="24" w:space="0" w:color="BF8F00" w:themeColor="accent4" w:themeShade="BF"/>
                    <w:left w:val="single" w:sz="18" w:space="0" w:color="FFFFFF" w:themeColor="background1"/>
                  </w:tcBorders>
                  <w:shd w:val="clear" w:color="auto" w:fill="FFE599" w:themeFill="accent4" w:themeFillTint="66"/>
                </w:tcPr>
                <w:p w:rsidR="006964BB" w:rsidRDefault="006964BB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4BB" w:rsidTr="006964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6964BB" w:rsidRDefault="006964BB" w:rsidP="00F17640"/>
              </w:tc>
              <w:tc>
                <w:tcPr>
                  <w:tcW w:w="5667" w:type="dxa"/>
                </w:tcPr>
                <w:p w:rsidR="006964BB" w:rsidRPr="00550703" w:rsidRDefault="006964BB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</w:rPr>
                  </w:pPr>
                  <w:r w:rsidRPr="00550703">
                    <w:rPr>
                      <w:i/>
                    </w:rPr>
                    <w:t xml:space="preserve">Create a user interface that takes table number and row number of labels in </w:t>
                  </w:r>
                  <w:proofErr w:type="spellStart"/>
                  <w:r w:rsidRPr="00550703">
                    <w:rPr>
                      <w:i/>
                    </w:rPr>
                    <w:t>grafnem</w:t>
                  </w:r>
                  <w:proofErr w:type="spellEnd"/>
                  <w:r w:rsidRPr="00550703">
                    <w:rPr>
                      <w:i/>
                    </w:rPr>
                    <w:t xml:space="preserve"> (and other information like chart type, years etc.) and returns a json block to plot the label in NEMS DV </w:t>
                  </w:r>
                </w:p>
              </w:tc>
              <w:tc>
                <w:tcPr>
                  <w:tcW w:w="1739" w:type="dxa"/>
                  <w:tcBorders>
                    <w:right w:val="single" w:sz="18" w:space="0" w:color="FFFFFF" w:themeColor="background1"/>
                  </w:tcBorders>
                </w:tcPr>
                <w:p w:rsidR="006964BB" w:rsidRDefault="006964BB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tcBorders>
                    <w:left w:val="single" w:sz="18" w:space="0" w:color="FFFFFF" w:themeColor="background1"/>
                  </w:tcBorders>
                  <w:shd w:val="clear" w:color="auto" w:fill="FFE599" w:themeFill="accent4" w:themeFillTint="66"/>
                </w:tcPr>
                <w:p w:rsidR="006964BB" w:rsidRDefault="006964BB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F736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>
                  <w:r>
                    <w:t>2</w:t>
                  </w:r>
                </w:p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Programming Language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F7361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Python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F736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>
                  <w:r>
                    <w:t>3</w:t>
                  </w:r>
                </w:p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GUI Framework for the task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F7361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Pr="00D35B50" w:rsidRDefault="00DD19A3" w:rsidP="00D35B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D19A3">
                    <w:t>Tkinter</w:t>
                  </w:r>
                  <w:proofErr w:type="spellEnd"/>
                  <w:r w:rsidRPr="00DD19A3">
                    <w:t xml:space="preserve">: Python’s standard GUI framework. </w:t>
                  </w:r>
                  <w:r w:rsidR="00DD1EA2">
                    <w:t>S</w:t>
                  </w:r>
                  <w:r w:rsidRPr="00DD19A3">
                    <w:t xml:space="preserve">ince it comes by default, there is an abundance of resources, both codes and </w:t>
                  </w:r>
                  <w:r w:rsidR="00D35B50">
                    <w:t>reference books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>
                  <w:r>
                    <w:t>4</w:t>
                  </w:r>
                </w:p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of user inputs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Table number</w:t>
                  </w:r>
                  <w:r w:rsidR="00DD1EA2">
                    <w:t xml:space="preserve"> &amp; names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Row number</w:t>
                  </w:r>
                  <w:r w:rsidR="00DD1EA2">
                    <w:t xml:space="preserve"> </w:t>
                  </w:r>
                  <w:r w:rsidR="00DD1EA2">
                    <w:t>&amp; names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Title 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Year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Operations/names</w:t>
                  </w:r>
                  <w:r w:rsidR="00D35B50">
                    <w:t xml:space="preserve"> (“+”,”</w:t>
                  </w:r>
                  <w:proofErr w:type="gramStart"/>
                  <w:r w:rsidR="00D35B50">
                    <w:t>-“</w:t>
                  </w:r>
                  <w:proofErr w:type="gramEnd"/>
                  <w:r w:rsidR="00D35B50">
                    <w:t>)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>
                  <w:r>
                    <w:t>5</w:t>
                  </w:r>
                </w:p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of Outputs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Label/List of </w:t>
                  </w:r>
                  <w:r w:rsidR="00D35B50">
                    <w:t>Labels</w:t>
                  </w:r>
                  <w:r>
                    <w:t xml:space="preserve"> in </w:t>
                  </w:r>
                  <w:proofErr w:type="spellStart"/>
                  <w:r>
                    <w:t>grafnem</w:t>
                  </w:r>
                  <w:proofErr w:type="spellEnd"/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Create .json file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Append to .json file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>
                  <w:r>
                    <w:t>6</w:t>
                  </w:r>
                </w:p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input type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Drop down for Table number &amp; Row number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Text input type for Title 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Radio button</w:t>
                  </w:r>
                  <w:r>
                    <w:t xml:space="preserve"> </w:t>
                  </w:r>
                  <w:r>
                    <w:t>for type</w:t>
                  </w:r>
                </w:p>
                <w:p w:rsidR="00DD19A3" w:rsidRDefault="00D35B50" w:rsidP="00DD19A3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First year, Last year and interval</w:t>
                  </w:r>
                </w:p>
                <w:p w:rsidR="00DD19A3" w:rsidRDefault="00DD19A3" w:rsidP="00DD19A3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Text input type for</w:t>
                  </w:r>
                  <w:r>
                    <w:t xml:space="preserve"> Operations/names</w:t>
                  </w: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P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19A3" w:rsidTr="006964BB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0" w:type="dxa"/>
                </w:tcPr>
                <w:p w:rsidR="00DD19A3" w:rsidRDefault="00DD19A3" w:rsidP="00DD19A3"/>
              </w:tc>
              <w:tc>
                <w:tcPr>
                  <w:tcW w:w="5667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39" w:type="dxa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16" w:type="dxa"/>
                  <w:shd w:val="clear" w:color="auto" w:fill="FFE599" w:themeFill="accent4" w:themeFillTint="66"/>
                </w:tcPr>
                <w:p w:rsidR="00DD19A3" w:rsidRDefault="00DD19A3" w:rsidP="00DD19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17640" w:rsidRDefault="00F17640"/>
        </w:tc>
      </w:tr>
      <w:tr w:rsidR="00101C19" w:rsidTr="00644DF0">
        <w:trPr>
          <w:trHeight w:val="369"/>
        </w:trPr>
        <w:tc>
          <w:tcPr>
            <w:tcW w:w="270" w:type="dxa"/>
            <w:tcBorders>
              <w:bottom w:val="single" w:sz="24" w:space="0" w:color="BF8F00" w:themeColor="accent4" w:themeShade="BF"/>
            </w:tcBorders>
            <w:shd w:val="clear" w:color="auto" w:fill="FFC000" w:themeFill="accent4"/>
            <w:vAlign w:val="center"/>
          </w:tcPr>
          <w:p w:rsidR="00101C19" w:rsidRPr="00101C19" w:rsidRDefault="00101C19" w:rsidP="00101C1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710" w:type="dxa"/>
            <w:tcBorders>
              <w:left w:val="nil"/>
              <w:bottom w:val="single" w:sz="24" w:space="0" w:color="FFC000" w:themeColor="accent4"/>
            </w:tcBorders>
            <w:vAlign w:val="center"/>
          </w:tcPr>
          <w:p w:rsidR="00101C19" w:rsidRDefault="00101C19" w:rsidP="007A0EA7">
            <w:pPr>
              <w:pStyle w:val="Heading2"/>
              <w:outlineLvl w:val="1"/>
            </w:pPr>
            <w:r>
              <w:t>NOTES:</w:t>
            </w:r>
          </w:p>
        </w:tc>
      </w:tr>
      <w:tr w:rsidR="00101C19" w:rsidTr="00644DF0">
        <w:trPr>
          <w:trHeight w:val="3240"/>
        </w:trPr>
        <w:tc>
          <w:tcPr>
            <w:tcW w:w="270" w:type="dxa"/>
            <w:tcBorders>
              <w:top w:val="single" w:sz="24" w:space="0" w:color="BF8F00" w:themeColor="accent4" w:themeShade="BF"/>
            </w:tcBorders>
            <w:shd w:val="clear" w:color="auto" w:fill="D9D9D9" w:themeFill="background1" w:themeFillShade="D9"/>
          </w:tcPr>
          <w:p w:rsidR="00101C19" w:rsidRDefault="00101C19"/>
        </w:tc>
        <w:tc>
          <w:tcPr>
            <w:tcW w:w="10710" w:type="dxa"/>
            <w:tcBorders>
              <w:top w:val="single" w:sz="24" w:space="0" w:color="FFC000" w:themeColor="accent4"/>
              <w:left w:val="nil"/>
            </w:tcBorders>
            <w:shd w:val="clear" w:color="auto" w:fill="F2F2F2" w:themeFill="background1" w:themeFillShade="F2"/>
          </w:tcPr>
          <w:p w:rsidR="00101C19" w:rsidRDefault="00101C19"/>
        </w:tc>
      </w:tr>
    </w:tbl>
    <w:p w:rsidR="00534C7A" w:rsidRDefault="00826B83"/>
    <w:sectPr w:rsidR="00534C7A" w:rsidSect="00F1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B83" w:rsidRDefault="00826B83" w:rsidP="003121DD">
      <w:pPr>
        <w:spacing w:after="0" w:line="240" w:lineRule="auto"/>
      </w:pPr>
      <w:r>
        <w:separator/>
      </w:r>
    </w:p>
  </w:endnote>
  <w:endnote w:type="continuationSeparator" w:id="0">
    <w:p w:rsidR="00826B83" w:rsidRDefault="00826B83" w:rsidP="0031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B83" w:rsidRDefault="00826B83" w:rsidP="003121DD">
      <w:pPr>
        <w:spacing w:after="0" w:line="240" w:lineRule="auto"/>
      </w:pPr>
      <w:r>
        <w:separator/>
      </w:r>
    </w:p>
  </w:footnote>
  <w:footnote w:type="continuationSeparator" w:id="0">
    <w:p w:rsidR="00826B83" w:rsidRDefault="00826B83" w:rsidP="00312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570BE"/>
    <w:multiLevelType w:val="hybridMultilevel"/>
    <w:tmpl w:val="78700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5C3A"/>
    <w:multiLevelType w:val="hybridMultilevel"/>
    <w:tmpl w:val="6C2E7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6519"/>
    <w:multiLevelType w:val="hybridMultilevel"/>
    <w:tmpl w:val="EF52B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BB"/>
    <w:rsid w:val="00000C6D"/>
    <w:rsid w:val="000D2741"/>
    <w:rsid w:val="00101C19"/>
    <w:rsid w:val="001F17CA"/>
    <w:rsid w:val="003121DD"/>
    <w:rsid w:val="00331971"/>
    <w:rsid w:val="00550703"/>
    <w:rsid w:val="005E0F60"/>
    <w:rsid w:val="005F606F"/>
    <w:rsid w:val="0060655F"/>
    <w:rsid w:val="0064130E"/>
    <w:rsid w:val="00644DF0"/>
    <w:rsid w:val="0068362C"/>
    <w:rsid w:val="006964BB"/>
    <w:rsid w:val="007A0EA7"/>
    <w:rsid w:val="0080405A"/>
    <w:rsid w:val="00826B83"/>
    <w:rsid w:val="00AE38DF"/>
    <w:rsid w:val="00C80BDA"/>
    <w:rsid w:val="00C81272"/>
    <w:rsid w:val="00CC2669"/>
    <w:rsid w:val="00D35B50"/>
    <w:rsid w:val="00DD19A3"/>
    <w:rsid w:val="00DD1EA2"/>
    <w:rsid w:val="00E83911"/>
    <w:rsid w:val="00F1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2A11"/>
  <w15:chartTrackingRefBased/>
  <w15:docId w15:val="{B54BD4CA-DAAC-4AA9-9E86-4A3CD87E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30E"/>
    <w:pPr>
      <w:spacing w:after="0" w:line="240" w:lineRule="auto"/>
      <w:outlineLvl w:val="0"/>
    </w:pPr>
    <w:rPr>
      <w:b/>
      <w:bCs/>
      <w:color w:val="FFC000" w:themeColor="accent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130E"/>
    <w:pPr>
      <w:outlineLvl w:val="1"/>
    </w:pPr>
    <w:rPr>
      <w:bCs w:val="0"/>
      <w:color w:val="393B6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130E"/>
    <w:pPr>
      <w:spacing w:after="0" w:line="360" w:lineRule="auto"/>
      <w:contextualSpacing/>
      <w:jc w:val="center"/>
    </w:pPr>
    <w:rPr>
      <w:rFonts w:ascii="Franklin Gothic Demi" w:eastAsiaTheme="majorEastAsia" w:hAnsi="Franklin Gothic Dem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0E"/>
    <w:rPr>
      <w:rFonts w:ascii="Franklin Gothic Demi" w:eastAsiaTheme="majorEastAsia" w:hAnsi="Franklin Gothic Demi" w:cstheme="majorBidi"/>
      <w:spacing w:val="-10"/>
      <w:kern w:val="28"/>
      <w:sz w:val="72"/>
      <w:szCs w:val="56"/>
    </w:rPr>
  </w:style>
  <w:style w:type="table" w:styleId="GridTable1Light-Accent3">
    <w:name w:val="Grid Table 1 Light Accent 3"/>
    <w:basedOn w:val="TableNormal"/>
    <w:uiPriority w:val="46"/>
    <w:rsid w:val="00F17640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1F3864" w:themeColor="accent1" w:themeShade="80"/>
        <w:sz w:val="22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65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60655F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64130E"/>
    <w:pPr>
      <w:spacing w:after="0" w:line="240" w:lineRule="auto"/>
    </w:p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blStylePr w:type="firstRow">
      <w:rPr>
        <w:b/>
        <w:bCs/>
        <w:color w:val="FFC000" w:themeColor="accent4"/>
      </w:rPr>
      <w:tblPr/>
      <w:tcPr>
        <w:shd w:val="clear" w:color="auto" w:fill="393B6B" w:themeFill="text2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130E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64130E"/>
    <w:rPr>
      <w:b/>
      <w:color w:val="393B6B" w:themeColor="text2"/>
    </w:rPr>
  </w:style>
  <w:style w:type="paragraph" w:styleId="Header">
    <w:name w:val="header"/>
    <w:basedOn w:val="Normal"/>
    <w:link w:val="Head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DD"/>
  </w:style>
  <w:style w:type="paragraph" w:styleId="Footer">
    <w:name w:val="footer"/>
    <w:basedOn w:val="Normal"/>
    <w:link w:val="Foot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DD"/>
  </w:style>
  <w:style w:type="paragraph" w:styleId="ListParagraph">
    <w:name w:val="List Paragraph"/>
    <w:basedOn w:val="Normal"/>
    <w:uiPriority w:val="34"/>
    <w:qFormat/>
    <w:rsid w:val="005507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ica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Custom 241">
      <a:dk1>
        <a:sysClr val="windowText" lastClr="000000"/>
      </a:dk1>
      <a:lt1>
        <a:sysClr val="window" lastClr="FFFFFF"/>
      </a:lt1>
      <a:dk2>
        <a:srgbClr val="393B6B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83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konica</dc:creator>
  <cp:keywords/>
  <dc:description/>
  <cp:lastModifiedBy>Konica Mulani</cp:lastModifiedBy>
  <cp:revision>1</cp:revision>
  <cp:lastPrinted>2019-12-31T17:03:00Z</cp:lastPrinted>
  <dcterms:created xsi:type="dcterms:W3CDTF">2019-12-31T16:15:00Z</dcterms:created>
  <dcterms:modified xsi:type="dcterms:W3CDTF">2019-12-31T17:51:00Z</dcterms:modified>
</cp:coreProperties>
</file>